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F3B" w:rsidRDefault="0010598B" w:rsidP="00B10442">
      <w:pPr>
        <w:pStyle w:val="Podtitul"/>
      </w:pPr>
      <w:r w:rsidRPr="0010598B">
        <w:t>A0B36BAP</w:t>
      </w:r>
      <w:r>
        <w:t xml:space="preserve"> - </w:t>
      </w:r>
      <w:r w:rsidRPr="0010598B">
        <w:t>Bakalářská práce</w:t>
      </w:r>
    </w:p>
    <w:p w:rsidR="00B10442" w:rsidRPr="00B10442" w:rsidRDefault="00B10442" w:rsidP="00B10442">
      <w:pPr>
        <w:pStyle w:val="Bezmezer"/>
      </w:pPr>
    </w:p>
    <w:p w:rsidR="00643F3B" w:rsidRPr="00643F3B" w:rsidRDefault="00643F3B" w:rsidP="00643F3B"/>
    <w:p w:rsidR="00643F3B" w:rsidRDefault="0010598B" w:rsidP="00643F3B">
      <w:pPr>
        <w:pStyle w:val="Nzev"/>
      </w:pPr>
      <w:r>
        <w:t>Smart-Fine</w:t>
      </w:r>
      <w:r w:rsidR="00B10442">
        <w:t xml:space="preserve"> - </w:t>
      </w:r>
      <w:r>
        <w:t>PC klient</w:t>
      </w:r>
    </w:p>
    <w:p w:rsidR="0010598B" w:rsidRPr="00B10442" w:rsidRDefault="0010598B" w:rsidP="00B10442">
      <w:pPr>
        <w:pStyle w:val="Podtitul"/>
      </w:pPr>
      <w:r w:rsidRPr="0010598B">
        <w:t>Serverová část systému pro evid</w:t>
      </w:r>
      <w:r w:rsidRPr="00B10442">
        <w:t>enci dopravních přestupků a pohybu policistů</w:t>
      </w:r>
    </w:p>
    <w:p w:rsidR="00643F3B" w:rsidRPr="00B10442" w:rsidRDefault="00643F3B" w:rsidP="00B10442">
      <w:pPr>
        <w:pStyle w:val="Podtitul"/>
      </w:pPr>
    </w:p>
    <w:p w:rsidR="00643F3B" w:rsidRDefault="00643F3B" w:rsidP="00B10442">
      <w:pPr>
        <w:pStyle w:val="Podtitul"/>
      </w:pPr>
    </w:p>
    <w:p w:rsidR="00643F3B" w:rsidRPr="00643F3B" w:rsidRDefault="00643F3B" w:rsidP="00B10442">
      <w:pPr>
        <w:pStyle w:val="Podtitul"/>
      </w:pPr>
    </w:p>
    <w:p w:rsidR="00643F3B" w:rsidRPr="0010598B" w:rsidRDefault="00643F3B" w:rsidP="00B10442">
      <w:pPr>
        <w:pStyle w:val="Podtitul"/>
      </w:pPr>
      <w:r>
        <w:t>Pavel Brož</w:t>
      </w:r>
    </w:p>
    <w:p w:rsidR="00643F3B" w:rsidRDefault="00643F3B" w:rsidP="00B10442">
      <w:pPr>
        <w:pStyle w:val="Podtitul"/>
      </w:pPr>
    </w:p>
    <w:p w:rsidR="00643F3B" w:rsidRDefault="00643F3B" w:rsidP="00B10442">
      <w:pPr>
        <w:pStyle w:val="Podtitul"/>
      </w:pPr>
    </w:p>
    <w:p w:rsidR="00B10442" w:rsidRPr="00B10442" w:rsidRDefault="00B10442" w:rsidP="00B10442"/>
    <w:p w:rsidR="00643F3B" w:rsidRDefault="00EB2B44" w:rsidP="00B10442">
      <w:pPr>
        <w:pStyle w:val="Dokument"/>
      </w:pPr>
      <w:r>
        <w:t>Analýza</w:t>
      </w:r>
    </w:p>
    <w:p w:rsidR="00946A60" w:rsidRDefault="00B10442" w:rsidP="00946A60">
      <w:pPr>
        <w:pStyle w:val="Nadpis1"/>
        <w:rPr>
          <w:noProof/>
        </w:rPr>
      </w:pPr>
      <w:r>
        <w:br w:type="page"/>
      </w:r>
      <w:r w:rsidR="00946A60">
        <w:lastRenderedPageBreak/>
        <w:t xml:space="preserve">Požadavky na </w:t>
      </w:r>
      <w:r w:rsidR="00946A60" w:rsidRPr="00946A60">
        <w:t>systém</w:t>
      </w:r>
    </w:p>
    <w:p w:rsidR="00946A60" w:rsidRDefault="00946A60" w:rsidP="00946A60">
      <w:pPr>
        <w:keepNext/>
      </w:pPr>
      <w:r>
        <w:rPr>
          <w:noProof/>
        </w:rPr>
        <w:drawing>
          <wp:inline distT="0" distB="0" distL="0" distR="0" wp14:anchorId="560F0C70" wp14:editId="1A5D13CF">
            <wp:extent cx="5760720" cy="6778625"/>
            <wp:effectExtent l="0" t="0" r="0" b="317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klient_pozadavk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60" w:rsidRDefault="00946A60" w:rsidP="00946A60">
      <w:pPr>
        <w:pStyle w:val="Titulek"/>
        <w:rPr>
          <w:noProof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8B7037">
        <w:rPr>
          <w:noProof/>
        </w:rPr>
        <w:t>1</w:t>
      </w:r>
      <w:r>
        <w:fldChar w:fldCharType="end"/>
      </w:r>
      <w:r>
        <w:rPr>
          <w:noProof/>
        </w:rPr>
        <w:t xml:space="preserve"> - Diagram funkčních požadavků</w:t>
      </w:r>
    </w:p>
    <w:p w:rsidR="00946A60" w:rsidRDefault="00437602" w:rsidP="00437602">
      <w:pPr>
        <w:pStyle w:val="Nadpis1"/>
      </w:pPr>
      <w:bookmarkStart w:id="0" w:name="_GoBack"/>
      <w:bookmarkEnd w:id="0"/>
      <w:r>
        <w:br w:type="page"/>
      </w:r>
      <w:r w:rsidR="00946A60">
        <w:t>Případy užití</w:t>
      </w:r>
    </w:p>
    <w:p w:rsidR="00946A60" w:rsidRDefault="00946A60" w:rsidP="00946A60">
      <w:pPr>
        <w:pStyle w:val="Nadpis2"/>
      </w:pPr>
      <w:r>
        <w:t>Aktéři</w:t>
      </w:r>
      <w:r w:rsidR="00312354">
        <w:t xml:space="preserve"> případů užití</w:t>
      </w:r>
    </w:p>
    <w:p w:rsidR="00946A60" w:rsidRDefault="004F6B13" w:rsidP="00946A60">
      <w:r>
        <w:t>Případy užití se vztahují ke dvěma aktérům.</w:t>
      </w:r>
    </w:p>
    <w:p w:rsidR="004F6B13" w:rsidRDefault="004F6B13" w:rsidP="004F6B13">
      <w:pPr>
        <w:pStyle w:val="Nadpis3"/>
      </w:pPr>
      <w:r>
        <w:t>Aktér Policista</w:t>
      </w:r>
    </w:p>
    <w:p w:rsidR="004F6B13" w:rsidRDefault="004F6B13" w:rsidP="004F6B13">
      <w:r>
        <w:t>Jedná se o policistu, který nemá definovány žádné zvláštní výsady (např. že je nadřízený). Před přihlášením do systému mají tuto roli všichni policisté, po přihlášení se pak role může změnit na Nadřízeného policistu.</w:t>
      </w:r>
    </w:p>
    <w:p w:rsidR="004F6B13" w:rsidRDefault="004F6B13" w:rsidP="004F6B13">
      <w:pPr>
        <w:pStyle w:val="Nadpis3"/>
      </w:pPr>
      <w:r>
        <w:t>Aktér nadřízený policista</w:t>
      </w:r>
    </w:p>
    <w:p w:rsidR="004F6B13" w:rsidRPr="004F6B13" w:rsidRDefault="004F6B13" w:rsidP="004F6B13">
      <w:r>
        <w:t>Policista, který je nadřízeným ostatních policistů na služebně. Tuto roli může mít jen nadřízený policista.</w:t>
      </w:r>
    </w:p>
    <w:p w:rsidR="00946A60" w:rsidRDefault="00946A60" w:rsidP="00946A60">
      <w:pPr>
        <w:keepNext/>
        <w:jc w:val="center"/>
      </w:pPr>
      <w:r>
        <w:rPr>
          <w:noProof/>
        </w:rPr>
        <w:drawing>
          <wp:inline distT="0" distB="0" distL="0" distR="0" wp14:anchorId="7FCDADFC" wp14:editId="109888D2">
            <wp:extent cx="2962275" cy="143827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klient_ucastnic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60" w:rsidRDefault="00946A60" w:rsidP="00946A60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8B7037">
        <w:rPr>
          <w:noProof/>
        </w:rPr>
        <w:t>2</w:t>
      </w:r>
      <w:r>
        <w:fldChar w:fldCharType="end"/>
      </w:r>
      <w:r>
        <w:t xml:space="preserve"> - Diagram aktérů v případech užití</w:t>
      </w:r>
    </w:p>
    <w:p w:rsidR="00946A60" w:rsidRDefault="00312354" w:rsidP="00312354">
      <w:pPr>
        <w:pStyle w:val="Nadpis2"/>
      </w:pPr>
      <w:r>
        <w:t>Diagram případů užití</w:t>
      </w:r>
    </w:p>
    <w:p w:rsidR="00312354" w:rsidRDefault="00312354" w:rsidP="00312354">
      <w:pPr>
        <w:keepNext/>
      </w:pPr>
      <w:r>
        <w:rPr>
          <w:noProof/>
        </w:rPr>
        <w:drawing>
          <wp:inline distT="0" distB="0" distL="0" distR="0" wp14:anchorId="46C5A5E6" wp14:editId="277A3894">
            <wp:extent cx="5058000" cy="794520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klient_u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000" cy="79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54" w:rsidRDefault="00312354" w:rsidP="00312354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8B7037">
        <w:rPr>
          <w:noProof/>
        </w:rPr>
        <w:t>3</w:t>
      </w:r>
      <w:r>
        <w:fldChar w:fldCharType="end"/>
      </w:r>
      <w:r>
        <w:t xml:space="preserve"> - Diagram případů užití PC klienta.</w:t>
      </w:r>
    </w:p>
    <w:p w:rsidR="00312354" w:rsidRDefault="00312354" w:rsidP="00312354">
      <w:pPr>
        <w:pStyle w:val="Nadpis2"/>
      </w:pPr>
      <w:r>
        <w:t>Scénáře případů užití</w:t>
      </w:r>
    </w:p>
    <w:p w:rsidR="00443FB0" w:rsidRDefault="00443FB0" w:rsidP="00CE397D">
      <w:pPr>
        <w:pStyle w:val="Nadpis3"/>
        <w:rPr>
          <w:rFonts w:eastAsia="Times New Roman"/>
        </w:rPr>
      </w:pPr>
      <w:bookmarkStart w:id="1" w:name="BKM_441A1BD9_5903_4713_9E74_7F04855477B6"/>
      <w:r>
        <w:rPr>
          <w:rFonts w:eastAsia="Times New Roman"/>
        </w:rPr>
        <w:t>Odebrání mobilního zařízení z databáze</w:t>
      </w:r>
    </w:p>
    <w:p w:rsidR="00443FB0" w:rsidRDefault="00443FB0" w:rsidP="00443FB0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UC popisuje odebrání zaregistrovaného mobilního zařízení z databáze. Pokud dojde k odebrání mobilního zařízení z databáze, dojde zároveň ke zrušení </w:t>
      </w:r>
      <w:proofErr w:type="spellStart"/>
      <w:r>
        <w:rPr>
          <w:rFonts w:eastAsia="Times New Roman"/>
          <w:szCs w:val="24"/>
        </w:rPr>
        <w:t>sprárování</w:t>
      </w:r>
      <w:proofErr w:type="spellEnd"/>
      <w:r>
        <w:rPr>
          <w:rFonts w:eastAsia="Times New Roman"/>
          <w:szCs w:val="24"/>
        </w:rPr>
        <w:t xml:space="preserve"> tohoto zařízení se všemi policisty.</w:t>
      </w:r>
    </w:p>
    <w:p w:rsidR="00443FB0" w:rsidRDefault="00443FB0" w:rsidP="00443FB0">
      <w:pPr>
        <w:pStyle w:val="UCScn"/>
      </w:pPr>
      <w:r>
        <w:t>Scénář užití:</w:t>
      </w:r>
    </w:p>
    <w:p w:rsidR="00443FB0" w:rsidRDefault="00443FB0" w:rsidP="008F7AA5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443FB0" w:rsidRDefault="00443FB0" w:rsidP="008F7AA5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443FB0" w:rsidRDefault="00443FB0" w:rsidP="00443FB0">
      <w:pPr>
        <w:pStyle w:val="Bezmezer"/>
      </w:pPr>
      <w:r>
        <w:t>1. Nadřízený policista chce odebrat mobilní zařízení z databáze.</w:t>
      </w:r>
    </w:p>
    <w:p w:rsidR="00443FB0" w:rsidRDefault="00443FB0" w:rsidP="00443FB0">
      <w:pPr>
        <w:pStyle w:val="Bezmezer"/>
      </w:pPr>
      <w:r>
        <w:t>2. Systém požádá nadřízeného policistu, aby vybral konkrétní mobilní zařízení, které chce odstranit.</w:t>
      </w:r>
    </w:p>
    <w:p w:rsidR="00443FB0" w:rsidRDefault="00443FB0" w:rsidP="00443FB0">
      <w:pPr>
        <w:pStyle w:val="Bezmezer"/>
      </w:pPr>
      <w:r>
        <w:t>3. &lt;</w:t>
      </w:r>
      <w:proofErr w:type="spellStart"/>
      <w:r>
        <w:t>include</w:t>
      </w:r>
      <w:proofErr w:type="spellEnd"/>
      <w:r>
        <w:t>&gt; Volba mobilního zařízení</w:t>
      </w:r>
    </w:p>
    <w:p w:rsidR="00443FB0" w:rsidRDefault="00443FB0" w:rsidP="00443FB0">
      <w:pPr>
        <w:pStyle w:val="Bezmezer"/>
      </w:pPr>
      <w:r>
        <w:t>4. Nadřízený policista potvrdí odstranění vybraného mobilního zařízení z databáze.</w:t>
      </w:r>
    </w:p>
    <w:p w:rsidR="00443FB0" w:rsidRDefault="00443FB0" w:rsidP="00443FB0">
      <w:pPr>
        <w:pStyle w:val="Bezmezer"/>
      </w:pPr>
      <w:r>
        <w:t xml:space="preserve">5. Systém odstraní vybrané mobilní zařízení z databáze. </w:t>
      </w:r>
      <w:bookmarkEnd w:id="1"/>
    </w:p>
    <w:p w:rsidR="00443FB0" w:rsidRDefault="00443FB0" w:rsidP="00CE397D">
      <w:pPr>
        <w:pStyle w:val="Nadpis3"/>
        <w:rPr>
          <w:rFonts w:eastAsia="Times New Roman"/>
        </w:rPr>
      </w:pPr>
      <w:bookmarkStart w:id="2" w:name="BKM_A7B86F7B_8A67_46dd_8895_4627F32E70EE"/>
      <w:r>
        <w:rPr>
          <w:rFonts w:eastAsia="Times New Roman"/>
        </w:rPr>
        <w:t>Odhlášení od systému</w:t>
      </w:r>
    </w:p>
    <w:p w:rsidR="00443FB0" w:rsidRDefault="00443FB0" w:rsidP="00443FB0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UC popisuje odhlášení přihlášeného policisty od systému skrze PC klienta.</w:t>
      </w:r>
    </w:p>
    <w:p w:rsidR="00443FB0" w:rsidRDefault="00443FB0" w:rsidP="00443FB0">
      <w:pPr>
        <w:pStyle w:val="UCScn"/>
      </w:pPr>
      <w:r>
        <w:t>Scénář užití:</w:t>
      </w:r>
    </w:p>
    <w:p w:rsidR="00443FB0" w:rsidRDefault="00443FB0" w:rsidP="008F7AA5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443FB0" w:rsidRDefault="00443FB0" w:rsidP="008F7AA5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443FB0" w:rsidRDefault="00443FB0" w:rsidP="008F7AA5">
      <w:pPr>
        <w:pStyle w:val="Bezmezer"/>
      </w:pPr>
      <w:r>
        <w:t>1. Policista se chce odhlásit od systému.</w:t>
      </w:r>
    </w:p>
    <w:p w:rsidR="00443FB0" w:rsidRDefault="00443FB0" w:rsidP="008F7AA5">
      <w:pPr>
        <w:pStyle w:val="Bezmezer"/>
      </w:pPr>
      <w:r>
        <w:t>2. Systém policistovy nabídne odhlášení</w:t>
      </w:r>
    </w:p>
    <w:p w:rsidR="00443FB0" w:rsidRDefault="00443FB0" w:rsidP="008F7AA5">
      <w:pPr>
        <w:pStyle w:val="Bezmezer"/>
      </w:pPr>
      <w:r>
        <w:t>3. Policista potvrdí odhlášení ze systému.</w:t>
      </w:r>
    </w:p>
    <w:p w:rsidR="00443FB0" w:rsidRDefault="00443FB0" w:rsidP="008F7AA5">
      <w:pPr>
        <w:pStyle w:val="Bezmezer"/>
      </w:pPr>
      <w:r>
        <w:t xml:space="preserve">4. Systém policistu odhlásí. </w:t>
      </w:r>
      <w:bookmarkEnd w:id="2"/>
    </w:p>
    <w:p w:rsidR="00443FB0" w:rsidRDefault="00443FB0" w:rsidP="00CE397D">
      <w:pPr>
        <w:pStyle w:val="Nadpis3"/>
        <w:rPr>
          <w:rFonts w:eastAsia="Times New Roman"/>
        </w:rPr>
      </w:pPr>
      <w:bookmarkStart w:id="3" w:name="BKM_73164D4A_4786_4663_B4C9_CDBE2CF674E3"/>
      <w:r>
        <w:rPr>
          <w:rFonts w:eastAsia="Times New Roman"/>
        </w:rPr>
        <w:t>Odstranění PL z databáze</w:t>
      </w:r>
    </w:p>
    <w:p w:rsidR="00443FB0" w:rsidRDefault="00443FB0" w:rsidP="00443FB0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UC popisuje odstranění vybraného PL z databáze. Pro odstranění PL je nutné nejprve zobrazit seznam PL (tj. vybrat podřízeného policistu a časové období) a po zobrazení PL je možné vybrat konkrétní PL a ten odstranit. Odstraňovat lze vždy jen PL, které byly vydány podřízenými policisty.</w:t>
      </w:r>
    </w:p>
    <w:p w:rsidR="00443FB0" w:rsidRDefault="00443FB0" w:rsidP="00443FB0">
      <w:pPr>
        <w:pStyle w:val="UCScn"/>
      </w:pPr>
    </w:p>
    <w:p w:rsidR="00443FB0" w:rsidRDefault="00443FB0" w:rsidP="00443FB0">
      <w:pPr>
        <w:pStyle w:val="UCScn"/>
      </w:pPr>
      <w:r>
        <w:t>Scénář užití:</w:t>
      </w:r>
    </w:p>
    <w:p w:rsidR="00443FB0" w:rsidRDefault="00443FB0" w:rsidP="008F7AA5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443FB0" w:rsidRDefault="00443FB0" w:rsidP="008F7AA5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443FB0" w:rsidRDefault="00443FB0" w:rsidP="008F7AA5">
      <w:pPr>
        <w:pStyle w:val="Bezmezer"/>
      </w:pPr>
      <w:r>
        <w:t>1. Nadřízený policista chce odstranit PL uložený v databázi.</w:t>
      </w:r>
    </w:p>
    <w:p w:rsidR="00443FB0" w:rsidRDefault="00443FB0" w:rsidP="008F7AA5">
      <w:pPr>
        <w:pStyle w:val="Bezmezer"/>
      </w:pPr>
      <w:r>
        <w:t>2. &lt;</w:t>
      </w:r>
      <w:proofErr w:type="spellStart"/>
      <w:r>
        <w:t>include</w:t>
      </w:r>
      <w:proofErr w:type="spellEnd"/>
      <w:r>
        <w:t>&gt; Prohlížení PL podřízených uložených v databázi</w:t>
      </w:r>
    </w:p>
    <w:p w:rsidR="00443FB0" w:rsidRDefault="00443FB0" w:rsidP="008F7AA5">
      <w:pPr>
        <w:pStyle w:val="Bezmezer"/>
      </w:pPr>
      <w:r>
        <w:t>3. Nadřízený policista vybere PL, který chce odstranit a potvrdí odstranění.</w:t>
      </w:r>
    </w:p>
    <w:p w:rsidR="00443FB0" w:rsidRDefault="00443FB0" w:rsidP="008F7AA5">
      <w:pPr>
        <w:pStyle w:val="Bezmezer"/>
      </w:pPr>
      <w:r>
        <w:t xml:space="preserve">4. Systém odstraní PL z databáze. </w:t>
      </w:r>
      <w:bookmarkEnd w:id="3"/>
    </w:p>
    <w:p w:rsidR="00443FB0" w:rsidRPr="00443FB0" w:rsidRDefault="00443FB0" w:rsidP="00CE397D">
      <w:pPr>
        <w:pStyle w:val="Nadpis3"/>
      </w:pPr>
      <w:bookmarkStart w:id="4" w:name="BKM_33DB691A_A894_48ae_BDEA_F48630172210"/>
      <w:r w:rsidRPr="00443FB0">
        <w:t>Odstranění spárování podřízeného policisty s mobilním zařízením</w:t>
      </w:r>
    </w:p>
    <w:p w:rsidR="00443FB0" w:rsidRDefault="00443FB0" w:rsidP="00443FB0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UC popisuje odstranění spárování policisty s mobilním </w:t>
      </w:r>
      <w:proofErr w:type="gramStart"/>
      <w:r>
        <w:rPr>
          <w:rFonts w:eastAsia="Times New Roman"/>
          <w:szCs w:val="24"/>
        </w:rPr>
        <w:t>zařízením tj.</w:t>
      </w:r>
      <w:proofErr w:type="gramEnd"/>
      <w:r>
        <w:rPr>
          <w:rFonts w:eastAsia="Times New Roman"/>
          <w:szCs w:val="24"/>
        </w:rPr>
        <w:t xml:space="preserve"> popisuje odebrání povolení policistovy pracovat s vybraným mobilním zařízením. Pokud dojde k odebrání všech spárování u konkrétního policisty, nebude se tento policista moci přihlásit ze žádného mobilního zařízení.</w:t>
      </w:r>
    </w:p>
    <w:p w:rsidR="00443FB0" w:rsidRDefault="00443FB0" w:rsidP="00443FB0">
      <w:pPr>
        <w:pStyle w:val="UCScn"/>
      </w:pPr>
      <w:r>
        <w:t>Scénář užití:</w:t>
      </w:r>
    </w:p>
    <w:p w:rsidR="00443FB0" w:rsidRDefault="00443FB0" w:rsidP="008F7AA5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443FB0" w:rsidRDefault="00443FB0" w:rsidP="008F7AA5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443FB0" w:rsidRDefault="00443FB0" w:rsidP="008F7AA5">
      <w:pPr>
        <w:pStyle w:val="Bezmezer"/>
      </w:pPr>
      <w:r>
        <w:t>1. Nadřízený policista chce odstranit spárování podřízeného policisty s mobilním zařízením.</w:t>
      </w:r>
    </w:p>
    <w:p w:rsidR="00443FB0" w:rsidRDefault="00443FB0" w:rsidP="008F7AA5">
      <w:pPr>
        <w:pStyle w:val="Bezmezer"/>
      </w:pPr>
      <w:r>
        <w:t>2. Systém nadřízeného policistu požádá o vybrání mobilního zařízení a policisty.</w:t>
      </w:r>
    </w:p>
    <w:p w:rsidR="00443FB0" w:rsidRDefault="00443FB0" w:rsidP="008F7AA5">
      <w:pPr>
        <w:pStyle w:val="Bezmezer"/>
      </w:pPr>
      <w:r>
        <w:t>3. &lt;</w:t>
      </w:r>
      <w:proofErr w:type="spellStart"/>
      <w:r>
        <w:t>include</w:t>
      </w:r>
      <w:proofErr w:type="spellEnd"/>
      <w:r>
        <w:t>&gt; Volba mobilního zařízení</w:t>
      </w:r>
    </w:p>
    <w:p w:rsidR="00443FB0" w:rsidRDefault="00443FB0" w:rsidP="008F7AA5">
      <w:pPr>
        <w:pStyle w:val="Bezmezer"/>
      </w:pPr>
      <w:r>
        <w:t>4. Systém zobrazí seznam spárovaných policistů s vybraným mobilním zařízením.</w:t>
      </w:r>
    </w:p>
    <w:p w:rsidR="00443FB0" w:rsidRDefault="00443FB0" w:rsidP="008F7AA5">
      <w:pPr>
        <w:pStyle w:val="Bezmezer"/>
      </w:pPr>
      <w:r>
        <w:t>5. &lt;</w:t>
      </w:r>
      <w:proofErr w:type="spellStart"/>
      <w:r>
        <w:t>include</w:t>
      </w:r>
      <w:proofErr w:type="spellEnd"/>
      <w:r>
        <w:t>&gt; Volba podřízeného policisty</w:t>
      </w:r>
    </w:p>
    <w:p w:rsidR="00443FB0" w:rsidRDefault="00443FB0" w:rsidP="008F7AA5">
      <w:pPr>
        <w:pStyle w:val="Bezmezer"/>
      </w:pPr>
      <w:r>
        <w:t>6. Nadřízený policista potvrdí odebrání policisty, vybraného ze seznamu spárování.</w:t>
      </w:r>
    </w:p>
    <w:p w:rsidR="00443FB0" w:rsidRDefault="00443FB0" w:rsidP="008F7AA5">
      <w:pPr>
        <w:pStyle w:val="Bezmezer"/>
      </w:pPr>
      <w:r>
        <w:t xml:space="preserve">7. Systém odebere vybraného policistu ze seznamu spárování. </w:t>
      </w:r>
      <w:bookmarkEnd w:id="4"/>
    </w:p>
    <w:p w:rsidR="00443FB0" w:rsidRPr="00443FB0" w:rsidRDefault="00443FB0" w:rsidP="00CE397D">
      <w:pPr>
        <w:pStyle w:val="Nadpis3"/>
      </w:pPr>
      <w:bookmarkStart w:id="5" w:name="BKM_9E1A119E_44BC_4e47_BE12_D18D710890C3"/>
      <w:r w:rsidRPr="00443FB0">
        <w:t>Prohlížení PL podřízených uložených v databázi</w:t>
      </w:r>
    </w:p>
    <w:p w:rsidR="00443FB0" w:rsidRDefault="00443FB0" w:rsidP="00443FB0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UC popisuje prohlížení PL uložených v databázi, které byly vydány podřízenými policisty. Tuto funkcionalitu má k dispozici pouze nadřízený policista, který velí na služebně. Pro zobrazení PL je nutné, aby nadřízený policista vybral ze seznamu svých podřízených toho, od kterého chce vidět PL a zároveň musí vybrat časový interval, za který byly PL vydány.</w:t>
      </w:r>
    </w:p>
    <w:p w:rsidR="00443FB0" w:rsidRDefault="00443FB0" w:rsidP="00443FB0">
      <w:pPr>
        <w:rPr>
          <w:rFonts w:eastAsia="Times New Roman"/>
          <w:szCs w:val="24"/>
        </w:rPr>
      </w:pPr>
    </w:p>
    <w:p w:rsidR="00443FB0" w:rsidRDefault="00443FB0" w:rsidP="00443FB0">
      <w:pPr>
        <w:pStyle w:val="UCScn"/>
      </w:pPr>
      <w:r>
        <w:t>Scénář užití:</w:t>
      </w:r>
    </w:p>
    <w:p w:rsidR="00443FB0" w:rsidRDefault="00443FB0" w:rsidP="008F7AA5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443FB0" w:rsidRDefault="00443FB0" w:rsidP="008F7AA5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443FB0" w:rsidRDefault="00443FB0" w:rsidP="008F7AA5">
      <w:pPr>
        <w:pStyle w:val="Bezmezer"/>
      </w:pPr>
      <w:r>
        <w:t xml:space="preserve">1. Nadřízený policista si chce prohlédnout PL uložené v </w:t>
      </w:r>
      <w:proofErr w:type="spellStart"/>
      <w:r>
        <w:t>databázy</w:t>
      </w:r>
      <w:proofErr w:type="spellEnd"/>
      <w:r>
        <w:t>, které vydaly jeho podřízení.</w:t>
      </w:r>
    </w:p>
    <w:p w:rsidR="00443FB0" w:rsidRDefault="00443FB0" w:rsidP="008F7AA5">
      <w:pPr>
        <w:pStyle w:val="Bezmezer"/>
      </w:pPr>
      <w:r>
        <w:t xml:space="preserve">2. Systém požádá o vybrání podřízeného policisty, který PL </w:t>
      </w:r>
      <w:proofErr w:type="gramStart"/>
      <w:r>
        <w:t>vydal a  časového</w:t>
      </w:r>
      <w:proofErr w:type="gramEnd"/>
      <w:r>
        <w:t xml:space="preserve"> intervalu, za který se mají PL zobrazit.</w:t>
      </w:r>
    </w:p>
    <w:p w:rsidR="00443FB0" w:rsidRDefault="00443FB0" w:rsidP="008F7AA5">
      <w:pPr>
        <w:pStyle w:val="Bezmezer"/>
      </w:pPr>
      <w:r>
        <w:t>3. &lt;</w:t>
      </w:r>
      <w:proofErr w:type="spellStart"/>
      <w:r>
        <w:t>include</w:t>
      </w:r>
      <w:proofErr w:type="spellEnd"/>
      <w:r>
        <w:t>&gt; Volba podřízeného policisty</w:t>
      </w:r>
    </w:p>
    <w:p w:rsidR="00443FB0" w:rsidRDefault="00443FB0" w:rsidP="008F7AA5">
      <w:pPr>
        <w:pStyle w:val="Bezmezer"/>
      </w:pPr>
      <w:r>
        <w:t>4. &lt;</w:t>
      </w:r>
      <w:proofErr w:type="spellStart"/>
      <w:r>
        <w:t>include</w:t>
      </w:r>
      <w:proofErr w:type="spellEnd"/>
      <w:r>
        <w:t>&gt; Volba časového období</w:t>
      </w:r>
    </w:p>
    <w:p w:rsidR="00443FB0" w:rsidRDefault="00443FB0" w:rsidP="008F7AA5">
      <w:pPr>
        <w:pStyle w:val="Bezmezer"/>
      </w:pPr>
      <w:r>
        <w:t>5. Policista potvrdí výběr.</w:t>
      </w:r>
    </w:p>
    <w:p w:rsidR="00443FB0" w:rsidRDefault="00443FB0" w:rsidP="008F7AA5">
      <w:pPr>
        <w:pStyle w:val="Bezmezer"/>
      </w:pPr>
      <w:r>
        <w:t xml:space="preserve">6. Systém zobrazí odpovídající PL. </w:t>
      </w:r>
      <w:bookmarkEnd w:id="5"/>
    </w:p>
    <w:p w:rsidR="00443FB0" w:rsidRPr="00443FB0" w:rsidRDefault="00443FB0" w:rsidP="00CE397D">
      <w:pPr>
        <w:pStyle w:val="Nadpis3"/>
      </w:pPr>
      <w:bookmarkStart w:id="6" w:name="BKM_E57773A0_ECA0_4d22_B99D_04C200727450"/>
      <w:r w:rsidRPr="00443FB0">
        <w:t>Prohlížení vlastních PL uložených v databázi</w:t>
      </w:r>
    </w:p>
    <w:p w:rsidR="00443FB0" w:rsidRDefault="00443FB0" w:rsidP="00443FB0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UC popisuje prohlížení PL uložených v databázi, které vydal přihlášený policista. Uživatel vystupující v roli Policista může zobrazovat jen PL, které sám vydal. Před zobrazením PL je nutné zvolit období tj. dva </w:t>
      </w:r>
      <w:proofErr w:type="spellStart"/>
      <w:r>
        <w:rPr>
          <w:rFonts w:eastAsia="Times New Roman"/>
          <w:szCs w:val="24"/>
        </w:rPr>
        <w:t>datumy</w:t>
      </w:r>
      <w:proofErr w:type="spellEnd"/>
      <w:r>
        <w:rPr>
          <w:rFonts w:eastAsia="Times New Roman"/>
          <w:szCs w:val="24"/>
        </w:rPr>
        <w:t xml:space="preserve"> od a do, za které budou PL zobrazeny.</w:t>
      </w:r>
    </w:p>
    <w:p w:rsidR="00443FB0" w:rsidRDefault="00443FB0" w:rsidP="00443FB0">
      <w:pPr>
        <w:pStyle w:val="UCScn"/>
      </w:pPr>
      <w:r>
        <w:t>Scénář užití:</w:t>
      </w:r>
    </w:p>
    <w:p w:rsidR="00443FB0" w:rsidRDefault="00443FB0" w:rsidP="008F7AA5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443FB0" w:rsidRDefault="00443FB0" w:rsidP="008F7AA5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443FB0" w:rsidRDefault="00443FB0" w:rsidP="008F7AA5">
      <w:pPr>
        <w:pStyle w:val="Bezmezer"/>
      </w:pPr>
      <w:r>
        <w:t>1. Policista si chce prohlédnout PL, které vydal.</w:t>
      </w:r>
    </w:p>
    <w:p w:rsidR="00443FB0" w:rsidRDefault="00443FB0" w:rsidP="008F7AA5">
      <w:pPr>
        <w:pStyle w:val="Bezmezer"/>
      </w:pPr>
      <w:r>
        <w:t>2. Systém požádá o zadání časového období, za které má zobrazit PL.</w:t>
      </w:r>
    </w:p>
    <w:p w:rsidR="00443FB0" w:rsidRDefault="00443FB0" w:rsidP="008F7AA5">
      <w:pPr>
        <w:pStyle w:val="Bezmezer"/>
      </w:pPr>
      <w:r>
        <w:t>3. &lt;</w:t>
      </w:r>
      <w:proofErr w:type="spellStart"/>
      <w:r>
        <w:t>include</w:t>
      </w:r>
      <w:proofErr w:type="spellEnd"/>
      <w:r>
        <w:t>&gt; Volba časového období</w:t>
      </w:r>
    </w:p>
    <w:p w:rsidR="00443FB0" w:rsidRDefault="00443FB0" w:rsidP="008F7AA5">
      <w:pPr>
        <w:pStyle w:val="Bezmezer"/>
      </w:pPr>
      <w:r>
        <w:t>4. Policista potvrdí výběr.</w:t>
      </w:r>
    </w:p>
    <w:p w:rsidR="00443FB0" w:rsidRDefault="00443FB0" w:rsidP="008F7AA5">
      <w:pPr>
        <w:pStyle w:val="Bezmezer"/>
      </w:pPr>
      <w:r>
        <w:t xml:space="preserve">5. Systém zobrazí vydané PL za vybrané časové období. </w:t>
      </w:r>
      <w:bookmarkEnd w:id="6"/>
    </w:p>
    <w:p w:rsidR="00443FB0" w:rsidRDefault="00443FB0" w:rsidP="00CE397D">
      <w:pPr>
        <w:pStyle w:val="Nadpis3"/>
        <w:rPr>
          <w:rFonts w:eastAsia="Times New Roman"/>
        </w:rPr>
      </w:pPr>
      <w:bookmarkStart w:id="7" w:name="BKM_11F9FBEC_289F_4b82_A083_4F45B0D3B2EE"/>
      <w:r>
        <w:rPr>
          <w:rFonts w:eastAsia="Times New Roman"/>
        </w:rPr>
        <w:t>Přihlášení do systému</w:t>
      </w:r>
    </w:p>
    <w:p w:rsidR="00443FB0" w:rsidRDefault="00443FB0" w:rsidP="00443FB0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UC popisuje přihlášení policisty k systému přes PC klienta. Přihlášení probíhá za pomoci služebního čísla a </w:t>
      </w:r>
      <w:proofErr w:type="spellStart"/>
      <w:r>
        <w:rPr>
          <w:rFonts w:eastAsia="Times New Roman"/>
          <w:szCs w:val="24"/>
        </w:rPr>
        <w:t>PINu</w:t>
      </w:r>
      <w:proofErr w:type="spellEnd"/>
      <w:r>
        <w:rPr>
          <w:rFonts w:eastAsia="Times New Roman"/>
          <w:szCs w:val="24"/>
        </w:rPr>
        <w:t xml:space="preserve">. Po přihlášení dojde k určení práv policisty se systémem a tudíž ke specifikaci, zda uživatel vystupuje v roli Policista nebo roli Nadřízený policista. Podle role se zároveň upravují funkční možnosti </w:t>
      </w:r>
      <w:proofErr w:type="gramStart"/>
      <w:r>
        <w:rPr>
          <w:rFonts w:eastAsia="Times New Roman"/>
          <w:szCs w:val="24"/>
        </w:rPr>
        <w:t>aplikace tj.</w:t>
      </w:r>
      <w:proofErr w:type="gramEnd"/>
      <w:r>
        <w:rPr>
          <w:rFonts w:eastAsia="Times New Roman"/>
          <w:szCs w:val="24"/>
        </w:rPr>
        <w:t xml:space="preserve"> to jaké funkce může uživatel používat.</w:t>
      </w:r>
    </w:p>
    <w:p w:rsidR="00443FB0" w:rsidRDefault="00443FB0" w:rsidP="00443FB0">
      <w:pPr>
        <w:pStyle w:val="UCScn"/>
      </w:pPr>
      <w:r>
        <w:t>Scénář užití:</w:t>
      </w:r>
    </w:p>
    <w:p w:rsidR="00443FB0" w:rsidRDefault="00443FB0" w:rsidP="008F7AA5">
      <w:pPr>
        <w:pStyle w:val="UCHlavikascne"/>
      </w:pPr>
      <w:r>
        <w:t xml:space="preserve">Typ: </w:t>
      </w:r>
      <w:proofErr w:type="spellStart"/>
      <w:r>
        <w:t>Exception</w:t>
      </w:r>
      <w:proofErr w:type="spellEnd"/>
    </w:p>
    <w:p w:rsidR="00443FB0" w:rsidRDefault="00443FB0" w:rsidP="008F7AA5">
      <w:pPr>
        <w:pStyle w:val="UCHlavikascne"/>
      </w:pPr>
      <w:r>
        <w:t>Název: Přihlášení se nezdaří</w:t>
      </w:r>
    </w:p>
    <w:p w:rsidR="00443FB0" w:rsidRDefault="00443FB0" w:rsidP="008F7AA5">
      <w:pPr>
        <w:pStyle w:val="Bezmezer"/>
      </w:pPr>
      <w:r>
        <w:t>1. Systém zobrazí informaci o neúspěšném přihlášení.</w:t>
      </w:r>
    </w:p>
    <w:p w:rsidR="00443FB0" w:rsidRDefault="00443FB0" w:rsidP="00443FB0">
      <w:pPr>
        <w:pStyle w:val="UCScn"/>
      </w:pPr>
      <w:r>
        <w:t>Scénář užití:</w:t>
      </w:r>
    </w:p>
    <w:p w:rsidR="00443FB0" w:rsidRDefault="00443FB0" w:rsidP="008F7AA5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443FB0" w:rsidRDefault="00443FB0" w:rsidP="008F7AA5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443FB0" w:rsidRDefault="00443FB0" w:rsidP="008F7AA5">
      <w:pPr>
        <w:pStyle w:val="Bezmezer"/>
      </w:pPr>
      <w:r>
        <w:tab/>
        <w:t>4a. Přihlášení se nezdaří</w:t>
      </w:r>
    </w:p>
    <w:p w:rsidR="00443FB0" w:rsidRDefault="00443FB0" w:rsidP="008F7AA5">
      <w:pPr>
        <w:pStyle w:val="Bezmezer"/>
      </w:pPr>
      <w:r>
        <w:t>1. Policista se chce přihlásit do systému.</w:t>
      </w:r>
    </w:p>
    <w:p w:rsidR="00443FB0" w:rsidRDefault="00443FB0" w:rsidP="008F7AA5">
      <w:pPr>
        <w:pStyle w:val="Bezmezer"/>
      </w:pPr>
      <w:r>
        <w:t xml:space="preserve">2. Systém zobrazí formulář pro zadání služebního čísla a </w:t>
      </w:r>
      <w:proofErr w:type="spellStart"/>
      <w:r>
        <w:t>PINu</w:t>
      </w:r>
      <w:proofErr w:type="spellEnd"/>
      <w:r>
        <w:t>.</w:t>
      </w:r>
    </w:p>
    <w:p w:rsidR="00443FB0" w:rsidRDefault="00443FB0" w:rsidP="008F7AA5">
      <w:pPr>
        <w:pStyle w:val="Bezmezer"/>
      </w:pPr>
      <w:r>
        <w:t>3. Policista zadá služební číslo, PIN a potvrdí přihlášení.</w:t>
      </w:r>
    </w:p>
    <w:p w:rsidR="00443FB0" w:rsidRDefault="00443FB0" w:rsidP="008F7AA5">
      <w:pPr>
        <w:pStyle w:val="Bezmezer"/>
      </w:pPr>
      <w:r>
        <w:t>4. Systém přihlásí policistu.</w:t>
      </w:r>
    </w:p>
    <w:p w:rsidR="00443FB0" w:rsidRDefault="00443FB0" w:rsidP="008F7AA5">
      <w:pPr>
        <w:pStyle w:val="Bezmezer"/>
      </w:pPr>
      <w:r>
        <w:tab/>
        <w:t xml:space="preserve">4a. Přihlášení se nezdaří </w:t>
      </w:r>
      <w:bookmarkEnd w:id="7"/>
    </w:p>
    <w:p w:rsidR="00443FB0" w:rsidRDefault="00443FB0" w:rsidP="00CE397D">
      <w:pPr>
        <w:pStyle w:val="Nadpis3"/>
        <w:rPr>
          <w:rFonts w:eastAsia="Times New Roman"/>
        </w:rPr>
      </w:pPr>
      <w:bookmarkStart w:id="8" w:name="BKM_E4A4D4BA_2E61_4393_BD92_EF9F57D57978"/>
      <w:r>
        <w:rPr>
          <w:rFonts w:eastAsia="Times New Roman"/>
        </w:rPr>
        <w:t>Registrace nového mobilního zařízení</w:t>
      </w:r>
    </w:p>
    <w:p w:rsidR="00443FB0" w:rsidRDefault="00443FB0" w:rsidP="00443FB0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UC popisuje zaregistrování nového mobilního zařízení do systému. Zaregistrovat je možné jen zařízení, které ještě není v systému registrováno. Pro identifikaci mobilního zařízení se používá číslo IMEI. Jako název zařízení je možné zadat značku a model či jiný vhodný název. </w:t>
      </w:r>
      <w:proofErr w:type="spellStart"/>
      <w:r>
        <w:rPr>
          <w:rFonts w:eastAsia="Times New Roman"/>
          <w:szCs w:val="24"/>
        </w:rPr>
        <w:t>Nepovině</w:t>
      </w:r>
      <w:proofErr w:type="spellEnd"/>
      <w:r>
        <w:rPr>
          <w:rFonts w:eastAsia="Times New Roman"/>
          <w:szCs w:val="24"/>
        </w:rPr>
        <w:t xml:space="preserve"> je možné k zařízení vložit popis, do kterého je možné zadat další doplňující údaje o mobilním zařízení.</w:t>
      </w:r>
    </w:p>
    <w:p w:rsidR="00443FB0" w:rsidRDefault="00443FB0" w:rsidP="00443FB0">
      <w:pPr>
        <w:pStyle w:val="UCScn"/>
      </w:pPr>
      <w:r>
        <w:t>Scénář užití:</w:t>
      </w:r>
    </w:p>
    <w:p w:rsidR="00443FB0" w:rsidRDefault="00443FB0" w:rsidP="008F7AA5">
      <w:pPr>
        <w:pStyle w:val="UCHlavikascne"/>
      </w:pPr>
      <w:r>
        <w:t xml:space="preserve">Typ: </w:t>
      </w:r>
      <w:proofErr w:type="spellStart"/>
      <w:r>
        <w:t>Exception</w:t>
      </w:r>
      <w:proofErr w:type="spellEnd"/>
    </w:p>
    <w:p w:rsidR="00443FB0" w:rsidRDefault="00443FB0" w:rsidP="008F7AA5">
      <w:pPr>
        <w:pStyle w:val="UCHlavikascne"/>
      </w:pPr>
      <w:r>
        <w:t>Název: Mobilní zařízení je již v systému uloženo</w:t>
      </w:r>
    </w:p>
    <w:p w:rsidR="00443FB0" w:rsidRDefault="00443FB0" w:rsidP="008F7AA5">
      <w:pPr>
        <w:pStyle w:val="Bezmezer"/>
      </w:pPr>
      <w:r>
        <w:t>1. Systém zobrazí uživateli informaci, že zařízení se stejným IMEI je již v systému zaregistrováno.</w:t>
      </w:r>
    </w:p>
    <w:p w:rsidR="00443FB0" w:rsidRDefault="00443FB0" w:rsidP="00443FB0">
      <w:pPr>
        <w:pStyle w:val="UCScn"/>
      </w:pPr>
      <w:r>
        <w:t>Scénář užití:</w:t>
      </w:r>
    </w:p>
    <w:p w:rsidR="00443FB0" w:rsidRDefault="00443FB0" w:rsidP="008F7AA5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443FB0" w:rsidRDefault="00443FB0" w:rsidP="008F7AA5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443FB0" w:rsidRDefault="00443FB0" w:rsidP="008F7AA5">
      <w:pPr>
        <w:pStyle w:val="Bezmezer"/>
      </w:pPr>
      <w:r>
        <w:tab/>
        <w:t>4a. Mobilní zařízení je již v systému uloženo</w:t>
      </w:r>
    </w:p>
    <w:p w:rsidR="00443FB0" w:rsidRDefault="00443FB0" w:rsidP="008F7AA5">
      <w:pPr>
        <w:pStyle w:val="Bezmezer"/>
      </w:pPr>
      <w:r>
        <w:t>1. Nadřízený policista chce zaregistrovat nové mobilní zařízení.</w:t>
      </w:r>
    </w:p>
    <w:p w:rsidR="00443FB0" w:rsidRDefault="00443FB0" w:rsidP="008F7AA5">
      <w:pPr>
        <w:pStyle w:val="Bezmezer"/>
      </w:pPr>
      <w:r>
        <w:t>2. Systém zobrazí formulář pro zadání čísla IMEI registrovaného zařízení, názvu a popisu.</w:t>
      </w:r>
    </w:p>
    <w:p w:rsidR="00443FB0" w:rsidRDefault="00443FB0" w:rsidP="008F7AA5">
      <w:pPr>
        <w:pStyle w:val="Bezmezer"/>
      </w:pPr>
      <w:r>
        <w:t xml:space="preserve">3. Nadřízený policista zadá číslo IMEI a název, </w:t>
      </w:r>
      <w:proofErr w:type="spellStart"/>
      <w:r>
        <w:t>nepovině</w:t>
      </w:r>
      <w:proofErr w:type="spellEnd"/>
      <w:r>
        <w:t xml:space="preserve"> také popis.</w:t>
      </w:r>
    </w:p>
    <w:p w:rsidR="00443FB0" w:rsidRDefault="00443FB0" w:rsidP="008F7AA5">
      <w:pPr>
        <w:pStyle w:val="Bezmezer"/>
      </w:pPr>
      <w:r>
        <w:t>4. Systém přidá mobilní zařízení do systému.</w:t>
      </w:r>
    </w:p>
    <w:p w:rsidR="00443FB0" w:rsidRDefault="00443FB0" w:rsidP="008F7AA5">
      <w:pPr>
        <w:pStyle w:val="Bezmezer"/>
      </w:pPr>
      <w:r>
        <w:tab/>
        <w:t xml:space="preserve">4a. Mobilní zařízení je již v systému uloženo </w:t>
      </w:r>
      <w:bookmarkEnd w:id="8"/>
    </w:p>
    <w:p w:rsidR="00443FB0" w:rsidRDefault="00443FB0" w:rsidP="00CE397D">
      <w:pPr>
        <w:pStyle w:val="Nadpis3"/>
        <w:rPr>
          <w:rFonts w:eastAsia="Times New Roman"/>
        </w:rPr>
      </w:pPr>
      <w:bookmarkStart w:id="9" w:name="BKM_60200A12_233D_486e_BACD_91290A30CDA8"/>
      <w:r>
        <w:rPr>
          <w:rFonts w:eastAsia="Times New Roman"/>
        </w:rPr>
        <w:t>Spárování policisty s mobilním zařízením</w:t>
      </w:r>
    </w:p>
    <w:p w:rsidR="00443FB0" w:rsidRDefault="00443FB0" w:rsidP="00443FB0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UC popisuje spárování policisty s mobilním zařízením. Spárování - přiřazení práva policistovy pro používání vybraného mobilního zařízení. Spárovat lze N mobilních zařízení s N </w:t>
      </w:r>
      <w:r w:rsidR="008F7AA5">
        <w:rPr>
          <w:rFonts w:eastAsia="Times New Roman"/>
          <w:szCs w:val="24"/>
        </w:rPr>
        <w:t>policisty, tj.</w:t>
      </w:r>
      <w:r>
        <w:rPr>
          <w:rFonts w:eastAsia="Times New Roman"/>
          <w:szCs w:val="24"/>
        </w:rPr>
        <w:t xml:space="preserve"> jeden policista může používat více mobilních zařízení a jedno mobilní zařízení může být požíváno více policisty.</w:t>
      </w:r>
    </w:p>
    <w:p w:rsidR="00443FB0" w:rsidRDefault="00443FB0" w:rsidP="00443FB0">
      <w:pPr>
        <w:pStyle w:val="UCScn"/>
      </w:pPr>
      <w:r>
        <w:t>Scénář užití:</w:t>
      </w:r>
    </w:p>
    <w:p w:rsidR="00443FB0" w:rsidRDefault="00443FB0" w:rsidP="008F7AA5">
      <w:pPr>
        <w:pStyle w:val="UCHlavikascne"/>
      </w:pPr>
      <w:r>
        <w:t xml:space="preserve">Typ: </w:t>
      </w:r>
      <w:proofErr w:type="spellStart"/>
      <w:r>
        <w:t>Exception</w:t>
      </w:r>
      <w:proofErr w:type="spellEnd"/>
    </w:p>
    <w:p w:rsidR="00443FB0" w:rsidRDefault="00443FB0" w:rsidP="008F7AA5">
      <w:pPr>
        <w:pStyle w:val="UCHlavikascne"/>
      </w:pPr>
      <w:r>
        <w:t>Název: Policista je již s vybraným mobilním zařízením spárovaný</w:t>
      </w:r>
    </w:p>
    <w:p w:rsidR="00443FB0" w:rsidRDefault="00443FB0" w:rsidP="008F7AA5">
      <w:pPr>
        <w:pStyle w:val="Bezmezer"/>
      </w:pPr>
      <w:r>
        <w:t>1. Systém zobrazí informaci, že vybraný policista je již s vybraným mobilním zařízením spárovaný.</w:t>
      </w:r>
    </w:p>
    <w:p w:rsidR="00443FB0" w:rsidRDefault="00443FB0" w:rsidP="00443FB0">
      <w:pPr>
        <w:pStyle w:val="UCScn"/>
      </w:pPr>
      <w:r>
        <w:t>Scénář užití:</w:t>
      </w:r>
    </w:p>
    <w:p w:rsidR="00443FB0" w:rsidRDefault="00443FB0" w:rsidP="008F7AA5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443FB0" w:rsidRDefault="00443FB0" w:rsidP="008F7AA5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443FB0" w:rsidRDefault="00443FB0" w:rsidP="008F7AA5">
      <w:pPr>
        <w:pStyle w:val="Bezmezer"/>
      </w:pPr>
      <w:r>
        <w:tab/>
        <w:t>7a. Policista je již s vybraným mobilním zařízením spárovaný</w:t>
      </w:r>
    </w:p>
    <w:p w:rsidR="00443FB0" w:rsidRDefault="00443FB0" w:rsidP="008F7AA5">
      <w:pPr>
        <w:pStyle w:val="Bezmezer"/>
      </w:pPr>
      <w:r>
        <w:t>1. Nadřízený policista chce spárovat policistu a mobilní zařízení.</w:t>
      </w:r>
    </w:p>
    <w:p w:rsidR="00443FB0" w:rsidRDefault="00443FB0" w:rsidP="008F7AA5">
      <w:pPr>
        <w:pStyle w:val="Bezmezer"/>
      </w:pPr>
      <w:r>
        <w:t>2. Systém požádá nadřízeného policistu o výběr mobilního zařízení a policisty, který smí toto zařízení používat.</w:t>
      </w:r>
    </w:p>
    <w:p w:rsidR="00443FB0" w:rsidRDefault="00443FB0" w:rsidP="008F7AA5">
      <w:pPr>
        <w:pStyle w:val="Bezmezer"/>
      </w:pPr>
      <w:r>
        <w:t>3. &lt;</w:t>
      </w:r>
      <w:proofErr w:type="spellStart"/>
      <w:r>
        <w:t>include</w:t>
      </w:r>
      <w:proofErr w:type="spellEnd"/>
      <w:r>
        <w:t>&gt; Volba mobilního zařízení</w:t>
      </w:r>
    </w:p>
    <w:p w:rsidR="00443FB0" w:rsidRDefault="00443FB0" w:rsidP="008F7AA5">
      <w:pPr>
        <w:pStyle w:val="Bezmezer"/>
      </w:pPr>
      <w:r>
        <w:t>4. Systém zobrazí seznam policistů spárovaných se zařízením.</w:t>
      </w:r>
    </w:p>
    <w:p w:rsidR="00443FB0" w:rsidRDefault="00443FB0" w:rsidP="008F7AA5">
      <w:pPr>
        <w:pStyle w:val="Bezmezer"/>
      </w:pPr>
      <w:r>
        <w:t>5. &lt;</w:t>
      </w:r>
      <w:proofErr w:type="spellStart"/>
      <w:r>
        <w:t>include</w:t>
      </w:r>
      <w:proofErr w:type="spellEnd"/>
      <w:r>
        <w:t>&gt; Volba podřízeného policisty</w:t>
      </w:r>
    </w:p>
    <w:p w:rsidR="00443FB0" w:rsidRDefault="00443FB0" w:rsidP="008F7AA5">
      <w:pPr>
        <w:pStyle w:val="Bezmezer"/>
      </w:pPr>
      <w:r>
        <w:t>6. Nadřízený policista potvrdí přidání vybraného policisty do seznamu spárování.</w:t>
      </w:r>
    </w:p>
    <w:p w:rsidR="00443FB0" w:rsidRDefault="00443FB0" w:rsidP="008F7AA5">
      <w:pPr>
        <w:pStyle w:val="Bezmezer"/>
      </w:pPr>
      <w:r>
        <w:t>7. Systém spáruje vybraného policistu s vybraným mobilním zařízením.</w:t>
      </w:r>
    </w:p>
    <w:p w:rsidR="00443FB0" w:rsidRDefault="00443FB0" w:rsidP="008F7AA5">
      <w:pPr>
        <w:pStyle w:val="Bezmezer"/>
      </w:pPr>
      <w:r>
        <w:tab/>
        <w:t xml:space="preserve">7a. Policista je již s vybraným mobilním zařízením spárovaný </w:t>
      </w:r>
      <w:bookmarkEnd w:id="9"/>
    </w:p>
    <w:p w:rsidR="00443FB0" w:rsidRDefault="00443FB0" w:rsidP="00CE397D">
      <w:pPr>
        <w:pStyle w:val="Nadpis3"/>
        <w:rPr>
          <w:rFonts w:eastAsia="Times New Roman"/>
        </w:rPr>
      </w:pPr>
      <w:bookmarkStart w:id="10" w:name="BKM_9B3E890B_96E9_44ee_BBE2_B2A63471C3F1"/>
      <w:r>
        <w:rPr>
          <w:rFonts w:eastAsia="Times New Roman"/>
        </w:rPr>
        <w:t>Volba mobilního zařízení</w:t>
      </w:r>
    </w:p>
    <w:p w:rsidR="00443FB0" w:rsidRDefault="00443FB0" w:rsidP="00443FB0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UC popisuje výběr zaregistrovaného mobilního zařízení. Nadřízenému policistovy se vždy zobrazí jen seznam mobilních zařízení, která jsou registrovaná na služebně, kde velí výše zmíněný policista.</w:t>
      </w:r>
    </w:p>
    <w:p w:rsidR="00443FB0" w:rsidRDefault="00443FB0" w:rsidP="00443FB0">
      <w:pPr>
        <w:pStyle w:val="UCScn"/>
      </w:pPr>
      <w:r>
        <w:t>Scénář užití:</w:t>
      </w:r>
    </w:p>
    <w:p w:rsidR="00443FB0" w:rsidRDefault="00443FB0" w:rsidP="008F7AA5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443FB0" w:rsidRDefault="00443FB0" w:rsidP="008F7AA5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443FB0" w:rsidRDefault="00443FB0" w:rsidP="008F7AA5">
      <w:pPr>
        <w:pStyle w:val="Bezmezer"/>
      </w:pPr>
      <w:r>
        <w:t>1. Nadřízený policista chce vybrat mobilní zařízení.</w:t>
      </w:r>
    </w:p>
    <w:p w:rsidR="00443FB0" w:rsidRDefault="00443FB0" w:rsidP="008F7AA5">
      <w:pPr>
        <w:pStyle w:val="Bezmezer"/>
      </w:pPr>
      <w:r>
        <w:t>2. Systém zobrazí seznam mobilních zařízení.</w:t>
      </w:r>
    </w:p>
    <w:p w:rsidR="00443FB0" w:rsidRDefault="00443FB0" w:rsidP="008F7AA5">
      <w:pPr>
        <w:pStyle w:val="Bezmezer"/>
      </w:pPr>
      <w:r>
        <w:t xml:space="preserve">3. Nadřízený policista vybere jedno z mobilních zařízení. </w:t>
      </w:r>
      <w:bookmarkEnd w:id="10"/>
    </w:p>
    <w:p w:rsidR="00443FB0" w:rsidRDefault="00443FB0" w:rsidP="00CE397D">
      <w:pPr>
        <w:pStyle w:val="Nadpis3"/>
        <w:rPr>
          <w:rFonts w:eastAsia="Times New Roman"/>
        </w:rPr>
      </w:pPr>
      <w:bookmarkStart w:id="11" w:name="BKM_3F06E8EA_EE37_4a71_A375_9F02CE525915"/>
      <w:r>
        <w:rPr>
          <w:rFonts w:eastAsia="Times New Roman"/>
        </w:rPr>
        <w:t>Volba podřízeného policisty</w:t>
      </w:r>
    </w:p>
    <w:p w:rsidR="00443FB0" w:rsidRDefault="00443FB0" w:rsidP="00443FB0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UC popisuje výběr podřízeného policisty. Nadřízenému policistovy se vždy zobrazí jen seznam jeho podřízených.</w:t>
      </w:r>
    </w:p>
    <w:p w:rsidR="00443FB0" w:rsidRDefault="00443FB0" w:rsidP="00443FB0">
      <w:pPr>
        <w:pStyle w:val="UCScn"/>
      </w:pPr>
      <w:r>
        <w:t>Scénář užití:</w:t>
      </w:r>
    </w:p>
    <w:p w:rsidR="00443FB0" w:rsidRDefault="00443FB0" w:rsidP="008F7AA5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443FB0" w:rsidRDefault="00443FB0" w:rsidP="008F7AA5">
      <w:pPr>
        <w:pStyle w:val="UCHlavikascne"/>
      </w:pPr>
      <w:r>
        <w:t>Název:</w:t>
      </w:r>
      <w:r w:rsidR="008F7AA5">
        <w:t xml:space="preserve"> </w:t>
      </w:r>
      <w:r>
        <w:t xml:space="preserve">Basic </w:t>
      </w:r>
      <w:proofErr w:type="spellStart"/>
      <w:r>
        <w:t>Path</w:t>
      </w:r>
      <w:proofErr w:type="spellEnd"/>
    </w:p>
    <w:p w:rsidR="00443FB0" w:rsidRDefault="00443FB0" w:rsidP="008F7AA5">
      <w:pPr>
        <w:pStyle w:val="Bezmezer"/>
      </w:pPr>
      <w:r>
        <w:t>1. Nadřízený policista si chce vybrat podřízeného policistu.</w:t>
      </w:r>
    </w:p>
    <w:p w:rsidR="00443FB0" w:rsidRDefault="00443FB0" w:rsidP="008F7AA5">
      <w:pPr>
        <w:pStyle w:val="Bezmezer"/>
      </w:pPr>
      <w:r>
        <w:t>2. Systém nadřízenému policistovy nabídne seznam jeho podřízených.</w:t>
      </w:r>
    </w:p>
    <w:p w:rsidR="00443FB0" w:rsidRDefault="00443FB0" w:rsidP="008F7AA5">
      <w:pPr>
        <w:pStyle w:val="Bezmezer"/>
      </w:pPr>
      <w:r>
        <w:t xml:space="preserve">3. Nadřízený policista zvolí jednoho z podřízených policistů. </w:t>
      </w:r>
      <w:bookmarkEnd w:id="11"/>
    </w:p>
    <w:p w:rsidR="00443FB0" w:rsidRDefault="00443FB0" w:rsidP="00CE397D">
      <w:pPr>
        <w:pStyle w:val="Nadpis3"/>
        <w:rPr>
          <w:rFonts w:eastAsia="Times New Roman"/>
        </w:rPr>
      </w:pPr>
      <w:bookmarkStart w:id="12" w:name="BKM_DF1F817B_918A_49bb_90D1_692C59D666AD"/>
      <w:r>
        <w:rPr>
          <w:rFonts w:eastAsia="Times New Roman"/>
        </w:rPr>
        <w:t>Volba časového období</w:t>
      </w:r>
    </w:p>
    <w:p w:rsidR="00443FB0" w:rsidRDefault="00443FB0" w:rsidP="00443FB0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UC popisuje výběr časového období tj. intervalu určeného dvěma </w:t>
      </w:r>
      <w:proofErr w:type="spellStart"/>
      <w:r>
        <w:rPr>
          <w:rFonts w:eastAsia="Times New Roman"/>
          <w:szCs w:val="24"/>
        </w:rPr>
        <w:t>datumy</w:t>
      </w:r>
      <w:proofErr w:type="spellEnd"/>
      <w:r>
        <w:rPr>
          <w:rFonts w:eastAsia="Times New Roman"/>
          <w:szCs w:val="24"/>
        </w:rPr>
        <w:t xml:space="preserve"> od a </w:t>
      </w:r>
      <w:proofErr w:type="gramStart"/>
      <w:r>
        <w:rPr>
          <w:rFonts w:eastAsia="Times New Roman"/>
          <w:szCs w:val="24"/>
        </w:rPr>
        <w:t>do</w:t>
      </w:r>
      <w:proofErr w:type="gramEnd"/>
      <w:r>
        <w:rPr>
          <w:rFonts w:eastAsia="Times New Roman"/>
          <w:szCs w:val="24"/>
        </w:rPr>
        <w:t>.</w:t>
      </w:r>
    </w:p>
    <w:p w:rsidR="00443FB0" w:rsidRDefault="00443FB0" w:rsidP="008F7AA5">
      <w:pPr>
        <w:pStyle w:val="UCHlavikascne"/>
      </w:pPr>
      <w:r>
        <w:t>Scénář užití:</w:t>
      </w:r>
    </w:p>
    <w:p w:rsidR="00443FB0" w:rsidRDefault="00443FB0" w:rsidP="008F7AA5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443FB0" w:rsidRDefault="00443FB0" w:rsidP="008F7AA5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443FB0" w:rsidRDefault="00443FB0" w:rsidP="008F7AA5">
      <w:pPr>
        <w:pStyle w:val="Bezmezer"/>
      </w:pPr>
      <w:r>
        <w:t>1. Policista chce vybrat časové období.</w:t>
      </w:r>
    </w:p>
    <w:p w:rsidR="00443FB0" w:rsidRDefault="00443FB0" w:rsidP="008F7AA5">
      <w:pPr>
        <w:pStyle w:val="Bezmezer"/>
      </w:pPr>
      <w:r>
        <w:t>2. Systém zobrazí formulář pro výběr období.</w:t>
      </w:r>
    </w:p>
    <w:p w:rsidR="00443FB0" w:rsidRDefault="00443FB0" w:rsidP="008F7AA5">
      <w:pPr>
        <w:pStyle w:val="Bezmezer"/>
      </w:pPr>
      <w:r>
        <w:t xml:space="preserve">3. Policista vybere požadované časové období. </w:t>
      </w:r>
      <w:bookmarkEnd w:id="12"/>
    </w:p>
    <w:p w:rsidR="00443FB0" w:rsidRDefault="00443FB0" w:rsidP="00CE397D">
      <w:pPr>
        <w:pStyle w:val="Nadpis3"/>
        <w:rPr>
          <w:rFonts w:eastAsia="Times New Roman"/>
        </w:rPr>
      </w:pPr>
      <w:bookmarkStart w:id="13" w:name="BKM_FA9D6F82_745E_4e8f_B573_1FBB858682ED"/>
      <w:r>
        <w:rPr>
          <w:rFonts w:eastAsia="Times New Roman"/>
        </w:rPr>
        <w:t xml:space="preserve">Vygenerování nového </w:t>
      </w:r>
      <w:proofErr w:type="spellStart"/>
      <w:r>
        <w:rPr>
          <w:rFonts w:eastAsia="Times New Roman"/>
        </w:rPr>
        <w:t>PINu</w:t>
      </w:r>
      <w:proofErr w:type="spellEnd"/>
    </w:p>
    <w:p w:rsidR="00443FB0" w:rsidRDefault="00443FB0" w:rsidP="00443FB0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UC popisuje vygenerování nového </w:t>
      </w:r>
      <w:proofErr w:type="spellStart"/>
      <w:r>
        <w:rPr>
          <w:rFonts w:eastAsia="Times New Roman"/>
          <w:szCs w:val="24"/>
        </w:rPr>
        <w:t>PINu</w:t>
      </w:r>
      <w:proofErr w:type="spellEnd"/>
      <w:r>
        <w:rPr>
          <w:rFonts w:eastAsia="Times New Roman"/>
          <w:szCs w:val="24"/>
        </w:rPr>
        <w:t xml:space="preserve"> přihlášenému policistovy. PIN je možné pouze vygenerovat, nikoliv zadat, aby se zabránilo použití jednoduchých kombinací. Pro změnu </w:t>
      </w:r>
      <w:proofErr w:type="spellStart"/>
      <w:r>
        <w:rPr>
          <w:rFonts w:eastAsia="Times New Roman"/>
          <w:szCs w:val="24"/>
        </w:rPr>
        <w:t>PINu</w:t>
      </w:r>
      <w:proofErr w:type="spellEnd"/>
      <w:r>
        <w:rPr>
          <w:rFonts w:eastAsia="Times New Roman"/>
          <w:szCs w:val="24"/>
        </w:rPr>
        <w:t xml:space="preserve"> je nutné zadat aktuální PIN pro ověření identity. Služební číslo není nutné zadávat, jelikož je použito to, se kterým se policista přihlašoval do systému.</w:t>
      </w:r>
    </w:p>
    <w:p w:rsidR="00443FB0" w:rsidRDefault="00443FB0" w:rsidP="00443FB0">
      <w:pPr>
        <w:pStyle w:val="UCScn"/>
      </w:pPr>
      <w:r>
        <w:t>Scénář užití:</w:t>
      </w:r>
    </w:p>
    <w:p w:rsidR="00443FB0" w:rsidRDefault="00443FB0" w:rsidP="008F7AA5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443FB0" w:rsidRPr="008F7AA5" w:rsidRDefault="00443FB0" w:rsidP="008F7AA5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443FB0" w:rsidRDefault="00443FB0" w:rsidP="008F7AA5">
      <w:pPr>
        <w:pStyle w:val="Bezmezer"/>
      </w:pPr>
      <w:r>
        <w:t>1. Policista si chce nechat vygenerovat nový PIN.</w:t>
      </w:r>
    </w:p>
    <w:p w:rsidR="00443FB0" w:rsidRDefault="00443FB0" w:rsidP="008F7AA5">
      <w:pPr>
        <w:pStyle w:val="Bezmezer"/>
      </w:pPr>
      <w:r>
        <w:t xml:space="preserve">2. Systém zobrazí formulář pro zadání současného </w:t>
      </w:r>
      <w:proofErr w:type="spellStart"/>
      <w:r>
        <w:t>PINu</w:t>
      </w:r>
      <w:proofErr w:type="spellEnd"/>
      <w:r>
        <w:t xml:space="preserve"> s předvyplněným služebním číslem.</w:t>
      </w:r>
    </w:p>
    <w:p w:rsidR="00443FB0" w:rsidRDefault="00443FB0" w:rsidP="008F7AA5">
      <w:pPr>
        <w:pStyle w:val="Bezmezer"/>
      </w:pPr>
      <w:r>
        <w:t xml:space="preserve">3. Policista vyplní svůj současný PIN a potvrdí požadavek na změnu </w:t>
      </w:r>
      <w:proofErr w:type="spellStart"/>
      <w:r>
        <w:t>PINu</w:t>
      </w:r>
      <w:proofErr w:type="spellEnd"/>
      <w:r>
        <w:t>.</w:t>
      </w:r>
    </w:p>
    <w:p w:rsidR="00443FB0" w:rsidRDefault="00443FB0" w:rsidP="008F7AA5">
      <w:pPr>
        <w:pStyle w:val="Bezmezer"/>
      </w:pPr>
      <w:r>
        <w:t>4. Systém vygeneruje nový PIN a zobrazí ho policistovy.</w:t>
      </w:r>
    </w:p>
    <w:p w:rsidR="00443FB0" w:rsidRDefault="00443FB0" w:rsidP="008F7AA5">
      <w:pPr>
        <w:pStyle w:val="Bezmezer"/>
      </w:pPr>
      <w:r>
        <w:t>5. Policista potvrdí, že si nový PIN zapamatoval.</w:t>
      </w:r>
    </w:p>
    <w:p w:rsidR="00443FB0" w:rsidRDefault="00443FB0" w:rsidP="008F7AA5">
      <w:pPr>
        <w:pStyle w:val="Bezmezer"/>
      </w:pPr>
      <w:r>
        <w:t xml:space="preserve">6. Systém nový PIN skryje. </w:t>
      </w:r>
      <w:bookmarkEnd w:id="13"/>
    </w:p>
    <w:p w:rsidR="00443FB0" w:rsidRDefault="00443FB0" w:rsidP="00CE397D">
      <w:pPr>
        <w:pStyle w:val="Nadpis3"/>
        <w:rPr>
          <w:rFonts w:eastAsia="Times New Roman"/>
        </w:rPr>
      </w:pPr>
      <w:bookmarkStart w:id="14" w:name="BKM_E6A6562F_228A_4828_BC5C_982CD1FC9CAA"/>
      <w:r>
        <w:rPr>
          <w:rFonts w:eastAsia="Times New Roman"/>
        </w:rPr>
        <w:t>Zobrazení pohybu policistů</w:t>
      </w:r>
    </w:p>
    <w:p w:rsidR="00443FB0" w:rsidRDefault="00443FB0" w:rsidP="00443FB0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UC popisuje prohlížení záznamů o pohybu policistů.</w:t>
      </w:r>
    </w:p>
    <w:p w:rsidR="00443FB0" w:rsidRDefault="00443FB0" w:rsidP="00443FB0">
      <w:pPr>
        <w:pStyle w:val="UCScn"/>
      </w:pPr>
      <w:r>
        <w:t>Scénář užití:</w:t>
      </w:r>
    </w:p>
    <w:p w:rsidR="00443FB0" w:rsidRDefault="00443FB0" w:rsidP="008F7AA5">
      <w:pPr>
        <w:pStyle w:val="UCHlavikascne"/>
      </w:pPr>
      <w:r>
        <w:t xml:space="preserve">Typ: Basic </w:t>
      </w:r>
      <w:proofErr w:type="spellStart"/>
      <w:r>
        <w:t>Path</w:t>
      </w:r>
      <w:proofErr w:type="spellEnd"/>
    </w:p>
    <w:p w:rsidR="00443FB0" w:rsidRPr="008F7AA5" w:rsidRDefault="00443FB0" w:rsidP="008F7AA5">
      <w:pPr>
        <w:pStyle w:val="UCHlavikascne"/>
      </w:pPr>
      <w:r>
        <w:t xml:space="preserve">Název: Basic </w:t>
      </w:r>
      <w:proofErr w:type="spellStart"/>
      <w:r>
        <w:t>Path</w:t>
      </w:r>
      <w:proofErr w:type="spellEnd"/>
    </w:p>
    <w:p w:rsidR="00443FB0" w:rsidRDefault="00443FB0" w:rsidP="008F7AA5">
      <w:pPr>
        <w:pStyle w:val="Bezmezer"/>
      </w:pPr>
      <w:r>
        <w:t>1. Nadřízený policista si chce prohlédnout záznamy pohybu jeho podřízených.</w:t>
      </w:r>
    </w:p>
    <w:p w:rsidR="00443FB0" w:rsidRDefault="00443FB0" w:rsidP="008F7AA5">
      <w:pPr>
        <w:pStyle w:val="Bezmezer"/>
      </w:pPr>
      <w:r>
        <w:t>2. Systém nadřízeného policistu požádá o vybrání podřízeného policisty, pro kterého se mají záznamy zobrazit a časového období, za které se mají záznamy zobrazit.</w:t>
      </w:r>
    </w:p>
    <w:p w:rsidR="00443FB0" w:rsidRDefault="00443FB0" w:rsidP="008F7AA5">
      <w:pPr>
        <w:pStyle w:val="Bezmezer"/>
      </w:pPr>
      <w:r>
        <w:t>3. &lt;</w:t>
      </w:r>
      <w:proofErr w:type="spellStart"/>
      <w:r>
        <w:t>include</w:t>
      </w:r>
      <w:proofErr w:type="spellEnd"/>
      <w:r>
        <w:t>&gt; Volba podřízeného policisty</w:t>
      </w:r>
    </w:p>
    <w:p w:rsidR="00443FB0" w:rsidRDefault="00443FB0" w:rsidP="008F7AA5">
      <w:pPr>
        <w:pStyle w:val="Bezmezer"/>
      </w:pPr>
      <w:r>
        <w:t>4. &lt;</w:t>
      </w:r>
      <w:proofErr w:type="spellStart"/>
      <w:r>
        <w:t>include</w:t>
      </w:r>
      <w:proofErr w:type="spellEnd"/>
      <w:r>
        <w:t>&gt; Volba podřízeného policisty</w:t>
      </w:r>
    </w:p>
    <w:p w:rsidR="00443FB0" w:rsidRDefault="00443FB0" w:rsidP="008F7AA5">
      <w:pPr>
        <w:pStyle w:val="Bezmezer"/>
      </w:pPr>
      <w:r>
        <w:t>5. Nadřízený policista potvrdí výběr.</w:t>
      </w:r>
    </w:p>
    <w:p w:rsidR="00443FB0" w:rsidRDefault="00443FB0" w:rsidP="008F7AA5">
      <w:pPr>
        <w:pStyle w:val="Bezmezer"/>
      </w:pPr>
      <w:r>
        <w:t xml:space="preserve">6. Systém zobrazí vybrané záznamy o pohybu.   </w:t>
      </w:r>
      <w:bookmarkEnd w:id="14"/>
    </w:p>
    <w:p w:rsidR="00C2743E" w:rsidRDefault="00C2743E" w:rsidP="00C2743E">
      <w:pPr>
        <w:pStyle w:val="Nadpis2"/>
      </w:pPr>
      <w:r>
        <w:t>Mapování případů užití na funkční požadavky</w:t>
      </w:r>
    </w:p>
    <w:p w:rsidR="008B7037" w:rsidRDefault="008B7037" w:rsidP="008B7037">
      <w:pPr>
        <w:keepNext/>
      </w:pPr>
      <w:r>
        <w:rPr>
          <w:noProof/>
        </w:rPr>
        <w:drawing>
          <wp:inline distT="0" distB="0" distL="0" distR="0" wp14:anchorId="5FBDF436" wp14:editId="154EB740">
            <wp:extent cx="5760720" cy="7954645"/>
            <wp:effectExtent l="0" t="0" r="0" b="825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klient_map_u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5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3E" w:rsidRDefault="008B7037" w:rsidP="008B7037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Diagram mapování případů užití na funkční požadavky část 1.</w:t>
      </w:r>
    </w:p>
    <w:p w:rsidR="008B7037" w:rsidRDefault="008B7037" w:rsidP="008B7037">
      <w:pPr>
        <w:keepNext/>
      </w:pPr>
      <w:r>
        <w:rPr>
          <w:noProof/>
        </w:rPr>
        <w:drawing>
          <wp:inline distT="0" distB="0" distL="0" distR="0" wp14:anchorId="2EBABB1A" wp14:editId="4CA8A9CA">
            <wp:extent cx="5760720" cy="7954645"/>
            <wp:effectExtent l="0" t="0" r="0" b="825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klient_map_u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5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37" w:rsidRPr="008B7037" w:rsidRDefault="008B7037" w:rsidP="008B7037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450D9F">
        <w:t>Diagram mapování případů u</w:t>
      </w:r>
      <w:r>
        <w:t>žití na funkční požadavky část 2.</w:t>
      </w:r>
    </w:p>
    <w:sectPr w:rsidR="008B7037" w:rsidRPr="008B7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6522A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B44"/>
    <w:rsid w:val="0010598B"/>
    <w:rsid w:val="00312354"/>
    <w:rsid w:val="00437602"/>
    <w:rsid w:val="00443FB0"/>
    <w:rsid w:val="004F6B13"/>
    <w:rsid w:val="00643F3B"/>
    <w:rsid w:val="008B7037"/>
    <w:rsid w:val="008F7AA5"/>
    <w:rsid w:val="00946A60"/>
    <w:rsid w:val="00A62B4A"/>
    <w:rsid w:val="00B10442"/>
    <w:rsid w:val="00B320CF"/>
    <w:rsid w:val="00C2743E"/>
    <w:rsid w:val="00CE397D"/>
    <w:rsid w:val="00EB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1044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2743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743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F6B1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62B4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62B4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62B4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62B4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62B4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2B4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2743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2743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F6B13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62B4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62B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62B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62B4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62B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62B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946A60"/>
    <w:pPr>
      <w:spacing w:line="240" w:lineRule="auto"/>
    </w:pPr>
    <w:rPr>
      <w:b/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643F3B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43F3B"/>
    <w:rPr>
      <w:rFonts w:ascii="Times New Roman" w:eastAsiaTheme="majorEastAsia" w:hAnsi="Times New Roman" w:cstheme="majorBidi"/>
      <w:b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643F3B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43F3B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Siln">
    <w:name w:val="Strong"/>
    <w:basedOn w:val="Standardnpsmoodstavce"/>
    <w:uiPriority w:val="22"/>
    <w:qFormat/>
    <w:rsid w:val="00A62B4A"/>
    <w:rPr>
      <w:b/>
      <w:bCs/>
    </w:rPr>
  </w:style>
  <w:style w:type="character" w:styleId="Zvraznn">
    <w:name w:val="Emphasis"/>
    <w:basedOn w:val="Standardnpsmoodstavce"/>
    <w:uiPriority w:val="20"/>
    <w:qFormat/>
    <w:rsid w:val="00A62B4A"/>
    <w:rPr>
      <w:i/>
      <w:iCs/>
    </w:rPr>
  </w:style>
  <w:style w:type="paragraph" w:styleId="Bezmezer">
    <w:name w:val="No Spacing"/>
    <w:link w:val="BezmezerChar"/>
    <w:uiPriority w:val="1"/>
    <w:qFormat/>
    <w:rsid w:val="00443FB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Odstavecseseznamem">
    <w:name w:val="List Paragraph"/>
    <w:basedOn w:val="Normln"/>
    <w:uiPriority w:val="34"/>
    <w:qFormat/>
    <w:rsid w:val="00A62B4A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A62B4A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A62B4A"/>
    <w:rPr>
      <w:i/>
      <w:iCs/>
      <w:color w:val="000000" w:themeColor="text1"/>
      <w:sz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62B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62B4A"/>
    <w:rPr>
      <w:b/>
      <w:bCs/>
      <w:i/>
      <w:iCs/>
      <w:color w:val="4F81BD" w:themeColor="accent1"/>
      <w:sz w:val="24"/>
    </w:rPr>
  </w:style>
  <w:style w:type="character" w:styleId="Zdraznnjemn">
    <w:name w:val="Subtle Emphasis"/>
    <w:basedOn w:val="Standardnpsmoodstavce"/>
    <w:uiPriority w:val="19"/>
    <w:qFormat/>
    <w:rsid w:val="00A62B4A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A62B4A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A62B4A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A62B4A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A62B4A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62B4A"/>
    <w:pPr>
      <w:outlineLvl w:val="9"/>
    </w:pPr>
    <w:rPr>
      <w:color w:val="365F91" w:themeColor="accent1" w:themeShade="BF"/>
    </w:rPr>
  </w:style>
  <w:style w:type="paragraph" w:customStyle="1" w:styleId="Dokument">
    <w:name w:val="Dokument"/>
    <w:basedOn w:val="Nzev"/>
    <w:qFormat/>
    <w:rsid w:val="00643F3B"/>
    <w:rPr>
      <w:sz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6A60"/>
    <w:rPr>
      <w:rFonts w:ascii="Tahoma" w:hAnsi="Tahoma" w:cs="Tahoma"/>
      <w:sz w:val="16"/>
      <w:szCs w:val="16"/>
    </w:rPr>
  </w:style>
  <w:style w:type="paragraph" w:customStyle="1" w:styleId="UCNzev">
    <w:name w:val="UC Název"/>
    <w:basedOn w:val="Normln"/>
    <w:link w:val="UCNzevChar"/>
    <w:qFormat/>
    <w:rsid w:val="008F7AA5"/>
    <w:pPr>
      <w:spacing w:before="240" w:after="120"/>
    </w:pPr>
    <w:rPr>
      <w:rFonts w:eastAsia="Times New Roman"/>
      <w:b/>
      <w:szCs w:val="24"/>
    </w:rPr>
  </w:style>
  <w:style w:type="paragraph" w:customStyle="1" w:styleId="UCScn">
    <w:name w:val="UC Scénář"/>
    <w:basedOn w:val="Normln"/>
    <w:link w:val="UCScnChar"/>
    <w:qFormat/>
    <w:rsid w:val="008F7AA5"/>
    <w:pPr>
      <w:spacing w:before="200" w:after="120"/>
    </w:pPr>
    <w:rPr>
      <w:rFonts w:eastAsia="Times New Roman"/>
      <w:b/>
      <w:i/>
      <w:szCs w:val="24"/>
    </w:rPr>
  </w:style>
  <w:style w:type="character" w:customStyle="1" w:styleId="UCNzevChar">
    <w:name w:val="UC Název Char"/>
    <w:basedOn w:val="Standardnpsmoodstavce"/>
    <w:link w:val="UCNzev"/>
    <w:rsid w:val="008F7AA5"/>
    <w:rPr>
      <w:rFonts w:ascii="Times New Roman" w:eastAsia="Times New Roman" w:hAnsi="Times New Roman"/>
      <w:b/>
      <w:sz w:val="24"/>
      <w:szCs w:val="24"/>
    </w:rPr>
  </w:style>
  <w:style w:type="paragraph" w:customStyle="1" w:styleId="UCHlavikascne">
    <w:name w:val="UC Hlavička scénáře"/>
    <w:basedOn w:val="Bezmezer"/>
    <w:link w:val="UCHlavikascneChar"/>
    <w:qFormat/>
    <w:rsid w:val="008F7AA5"/>
    <w:pPr>
      <w:spacing w:after="240"/>
      <w:contextualSpacing/>
    </w:pPr>
  </w:style>
  <w:style w:type="character" w:customStyle="1" w:styleId="UCScnChar">
    <w:name w:val="UC Scénář Char"/>
    <w:basedOn w:val="Standardnpsmoodstavce"/>
    <w:link w:val="UCScn"/>
    <w:rsid w:val="008F7AA5"/>
    <w:rPr>
      <w:rFonts w:ascii="Times New Roman" w:eastAsia="Times New Roman" w:hAnsi="Times New Roman"/>
      <w:b/>
      <w:i/>
      <w:sz w:val="24"/>
      <w:szCs w:val="24"/>
    </w:rPr>
  </w:style>
  <w:style w:type="character" w:customStyle="1" w:styleId="BezmezerChar">
    <w:name w:val="Bez mezer Char"/>
    <w:basedOn w:val="Standardnpsmoodstavce"/>
    <w:link w:val="Bezmezer"/>
    <w:uiPriority w:val="1"/>
    <w:rsid w:val="008F7AA5"/>
    <w:rPr>
      <w:rFonts w:ascii="Times New Roman" w:hAnsi="Times New Roman"/>
      <w:sz w:val="24"/>
    </w:rPr>
  </w:style>
  <w:style w:type="character" w:customStyle="1" w:styleId="UCHlavikascneChar">
    <w:name w:val="UC Hlavička scénáře Char"/>
    <w:basedOn w:val="BezmezerChar"/>
    <w:link w:val="UCHlavikascne"/>
    <w:rsid w:val="008F7AA5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1044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2743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743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F6B1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62B4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62B4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62B4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62B4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62B4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2B4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2743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2743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F6B13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62B4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62B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62B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62B4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62B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62B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946A60"/>
    <w:pPr>
      <w:spacing w:line="240" w:lineRule="auto"/>
    </w:pPr>
    <w:rPr>
      <w:b/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643F3B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43F3B"/>
    <w:rPr>
      <w:rFonts w:ascii="Times New Roman" w:eastAsiaTheme="majorEastAsia" w:hAnsi="Times New Roman" w:cstheme="majorBidi"/>
      <w:b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643F3B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43F3B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Siln">
    <w:name w:val="Strong"/>
    <w:basedOn w:val="Standardnpsmoodstavce"/>
    <w:uiPriority w:val="22"/>
    <w:qFormat/>
    <w:rsid w:val="00A62B4A"/>
    <w:rPr>
      <w:b/>
      <w:bCs/>
    </w:rPr>
  </w:style>
  <w:style w:type="character" w:styleId="Zvraznn">
    <w:name w:val="Emphasis"/>
    <w:basedOn w:val="Standardnpsmoodstavce"/>
    <w:uiPriority w:val="20"/>
    <w:qFormat/>
    <w:rsid w:val="00A62B4A"/>
    <w:rPr>
      <w:i/>
      <w:iCs/>
    </w:rPr>
  </w:style>
  <w:style w:type="paragraph" w:styleId="Bezmezer">
    <w:name w:val="No Spacing"/>
    <w:link w:val="BezmezerChar"/>
    <w:uiPriority w:val="1"/>
    <w:qFormat/>
    <w:rsid w:val="00443FB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Odstavecseseznamem">
    <w:name w:val="List Paragraph"/>
    <w:basedOn w:val="Normln"/>
    <w:uiPriority w:val="34"/>
    <w:qFormat/>
    <w:rsid w:val="00A62B4A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A62B4A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A62B4A"/>
    <w:rPr>
      <w:i/>
      <w:iCs/>
      <w:color w:val="000000" w:themeColor="text1"/>
      <w:sz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62B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62B4A"/>
    <w:rPr>
      <w:b/>
      <w:bCs/>
      <w:i/>
      <w:iCs/>
      <w:color w:val="4F81BD" w:themeColor="accent1"/>
      <w:sz w:val="24"/>
    </w:rPr>
  </w:style>
  <w:style w:type="character" w:styleId="Zdraznnjemn">
    <w:name w:val="Subtle Emphasis"/>
    <w:basedOn w:val="Standardnpsmoodstavce"/>
    <w:uiPriority w:val="19"/>
    <w:qFormat/>
    <w:rsid w:val="00A62B4A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A62B4A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A62B4A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A62B4A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A62B4A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62B4A"/>
    <w:pPr>
      <w:outlineLvl w:val="9"/>
    </w:pPr>
    <w:rPr>
      <w:color w:val="365F91" w:themeColor="accent1" w:themeShade="BF"/>
    </w:rPr>
  </w:style>
  <w:style w:type="paragraph" w:customStyle="1" w:styleId="Dokument">
    <w:name w:val="Dokument"/>
    <w:basedOn w:val="Nzev"/>
    <w:qFormat/>
    <w:rsid w:val="00643F3B"/>
    <w:rPr>
      <w:sz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6A60"/>
    <w:rPr>
      <w:rFonts w:ascii="Tahoma" w:hAnsi="Tahoma" w:cs="Tahoma"/>
      <w:sz w:val="16"/>
      <w:szCs w:val="16"/>
    </w:rPr>
  </w:style>
  <w:style w:type="paragraph" w:customStyle="1" w:styleId="UCNzev">
    <w:name w:val="UC Název"/>
    <w:basedOn w:val="Normln"/>
    <w:link w:val="UCNzevChar"/>
    <w:qFormat/>
    <w:rsid w:val="008F7AA5"/>
    <w:pPr>
      <w:spacing w:before="240" w:after="120"/>
    </w:pPr>
    <w:rPr>
      <w:rFonts w:eastAsia="Times New Roman"/>
      <w:b/>
      <w:szCs w:val="24"/>
    </w:rPr>
  </w:style>
  <w:style w:type="paragraph" w:customStyle="1" w:styleId="UCScn">
    <w:name w:val="UC Scénář"/>
    <w:basedOn w:val="Normln"/>
    <w:link w:val="UCScnChar"/>
    <w:qFormat/>
    <w:rsid w:val="008F7AA5"/>
    <w:pPr>
      <w:spacing w:before="200" w:after="120"/>
    </w:pPr>
    <w:rPr>
      <w:rFonts w:eastAsia="Times New Roman"/>
      <w:b/>
      <w:i/>
      <w:szCs w:val="24"/>
    </w:rPr>
  </w:style>
  <w:style w:type="character" w:customStyle="1" w:styleId="UCNzevChar">
    <w:name w:val="UC Název Char"/>
    <w:basedOn w:val="Standardnpsmoodstavce"/>
    <w:link w:val="UCNzev"/>
    <w:rsid w:val="008F7AA5"/>
    <w:rPr>
      <w:rFonts w:ascii="Times New Roman" w:eastAsia="Times New Roman" w:hAnsi="Times New Roman"/>
      <w:b/>
      <w:sz w:val="24"/>
      <w:szCs w:val="24"/>
    </w:rPr>
  </w:style>
  <w:style w:type="paragraph" w:customStyle="1" w:styleId="UCHlavikascne">
    <w:name w:val="UC Hlavička scénáře"/>
    <w:basedOn w:val="Bezmezer"/>
    <w:link w:val="UCHlavikascneChar"/>
    <w:qFormat/>
    <w:rsid w:val="008F7AA5"/>
    <w:pPr>
      <w:spacing w:after="240"/>
      <w:contextualSpacing/>
    </w:pPr>
  </w:style>
  <w:style w:type="character" w:customStyle="1" w:styleId="UCScnChar">
    <w:name w:val="UC Scénář Char"/>
    <w:basedOn w:val="Standardnpsmoodstavce"/>
    <w:link w:val="UCScn"/>
    <w:rsid w:val="008F7AA5"/>
    <w:rPr>
      <w:rFonts w:ascii="Times New Roman" w:eastAsia="Times New Roman" w:hAnsi="Times New Roman"/>
      <w:b/>
      <w:i/>
      <w:sz w:val="24"/>
      <w:szCs w:val="24"/>
    </w:rPr>
  </w:style>
  <w:style w:type="character" w:customStyle="1" w:styleId="BezmezerChar">
    <w:name w:val="Bez mezer Char"/>
    <w:basedOn w:val="Standardnpsmoodstavce"/>
    <w:link w:val="Bezmezer"/>
    <w:uiPriority w:val="1"/>
    <w:rsid w:val="008F7AA5"/>
    <w:rPr>
      <w:rFonts w:ascii="Times New Roman" w:hAnsi="Times New Roman"/>
      <w:sz w:val="24"/>
    </w:rPr>
  </w:style>
  <w:style w:type="character" w:customStyle="1" w:styleId="UCHlavikascneChar">
    <w:name w:val="UC Hlavička scénáře Char"/>
    <w:basedOn w:val="BezmezerChar"/>
    <w:link w:val="UCHlavikascne"/>
    <w:rsid w:val="008F7AA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%20Bro&#382;\Bakal&#225;&#345;ka\_SF_Tituln&#237;%20strana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BAFC6-5512-4433-A3BB-7477B0118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_SF_Titulní strana.dotx</Template>
  <TotalTime>73</TotalTime>
  <Pages>13</Pages>
  <Words>1486</Words>
  <Characters>8769</Characters>
  <Application>Microsoft Office Word</Application>
  <DocSecurity>0</DocSecurity>
  <Lines>73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22</vt:i4>
      </vt:variant>
    </vt:vector>
  </HeadingPairs>
  <TitlesOfParts>
    <vt:vector size="23" baseType="lpstr">
      <vt:lpstr/>
      <vt:lpstr>Požadavky na systém</vt:lpstr>
      <vt:lpstr>Případy užití</vt:lpstr>
      <vt:lpstr>    Aktéři případů užití</vt:lpstr>
      <vt:lpstr>        Aktér Policista</vt:lpstr>
      <vt:lpstr>        Aktér nadřízený policista</vt:lpstr>
      <vt:lpstr>    Diagram případů užití</vt:lpstr>
      <vt:lpstr>    Scénáře případů užití</vt:lpstr>
      <vt:lpstr>        Odebrání mobilního zařízení z databáze</vt:lpstr>
      <vt:lpstr>        Odhlášení od systému</vt:lpstr>
      <vt:lpstr>        Odstranění PL z databáze</vt:lpstr>
      <vt:lpstr>        Odstranění spárování podřízeného policisty s mobilním zařízením</vt:lpstr>
      <vt:lpstr>        Prohlížení PL podřízených uložených v databázi</vt:lpstr>
      <vt:lpstr>        Prohlížení vlastních PL uložených v databázi</vt:lpstr>
      <vt:lpstr>        Přihlášení do systému</vt:lpstr>
      <vt:lpstr>        Registrace nového mobilního zařízení</vt:lpstr>
      <vt:lpstr>        Spárování policisty s mobilním zařízením</vt:lpstr>
      <vt:lpstr>        Volba mobilního zařízení</vt:lpstr>
      <vt:lpstr>        Volba podřízeného policisty</vt:lpstr>
      <vt:lpstr>        Volba časového období</vt:lpstr>
      <vt:lpstr>        Vygenerování nového PINu</vt:lpstr>
      <vt:lpstr>        Zobrazení pohybu policistů</vt:lpstr>
      <vt:lpstr>    Mapování případů užití na funkční požadavky</vt:lpstr>
    </vt:vector>
  </TitlesOfParts>
  <Company>Doma</Company>
  <LinksUpToDate>false</LinksUpToDate>
  <CharactersWithSpaces>10235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Brož</dc:creator>
  <cp:lastModifiedBy>Pavel Brož</cp:lastModifiedBy>
  <cp:revision>7</cp:revision>
  <dcterms:created xsi:type="dcterms:W3CDTF">2012-03-22T17:42:00Z</dcterms:created>
  <dcterms:modified xsi:type="dcterms:W3CDTF">2012-03-26T18:40:00Z</dcterms:modified>
</cp:coreProperties>
</file>